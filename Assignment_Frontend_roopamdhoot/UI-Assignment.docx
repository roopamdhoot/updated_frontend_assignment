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</w:sdtPr>
      <w:sdtEndPr/>
      <w:sdtContent>
        <w:p w14:paraId="35741A9C" w14:textId="77777777" w:rsidR="00B90860" w:rsidRDefault="00372CE8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BE7473">
                <w:rPr>
                  <w:noProof/>
                </w:rPr>
                <w:drawing>
                  <wp:inline distT="0" distB="0" distL="0" distR="0" wp14:anchorId="7194990D" wp14:editId="6CC08AD8">
                    <wp:extent cx="1428750" cy="828675"/>
                    <wp:effectExtent l="0" t="0" r="0" b="0"/>
                    <wp:docPr id="1" name="Picture 1" descr="cid:06BE4652-D9E7-4E6E-B6D0-5C1C7C234D1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cid:06BE4652-D9E7-4E6E-B6D0-5C1C7C234D15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28750" cy="82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422DAF0F" w14:textId="77777777" w:rsidR="00B90860" w:rsidRDefault="00B90860"/>
        <w:tbl>
          <w:tblPr>
            <w:tblpPr w:leftFromText="187" w:rightFromText="187" w:vertAnchor="page" w:horzAnchor="margin" w:tblpXSpec="center" w:tblpY="6663"/>
            <w:tblW w:w="7476" w:type="dxa"/>
            <w:tblBorders>
              <w:left w:val="single" w:sz="12" w:space="0" w:color="5B9BD5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90860" w14:paraId="6E24C702" w14:textId="77777777">
            <w:sdt>
              <w:sdtPr>
                <w:rPr>
                  <w:rFonts w:ascii="Calibri" w:eastAsia="Times New Roman" w:hAnsi="Calibri" w:cs="Times New Roman"/>
                  <w:color w:val="2E74B5"/>
                  <w:sz w:val="24"/>
                  <w:szCs w:val="24"/>
                  <w:lang w:val="en-IN" w:eastAsia="en-US"/>
                </w:rPr>
                <w:alias w:val="Company"/>
                <w:id w:val="13406915"/>
                <w:placeholder>
                  <w:docPart w:val="8B211AA0679E492EBD1C6F555BA9CF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A1AADD" w14:textId="77777777" w:rsidR="00B90860" w:rsidRDefault="00BE7473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2"/>
                        <w:lang w:val="en-IN" w:eastAsia="en-US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 xml:space="preserve">LocationGuru Solutions </w:t>
                    </w:r>
                    <w:proofErr w:type="spellStart"/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Pvt.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 xml:space="preserve"> Ltd.</w:t>
                    </w:r>
                  </w:p>
                </w:tc>
              </w:sdtContent>
            </w:sdt>
          </w:tr>
          <w:tr w:rsidR="00B90860" w14:paraId="03465524" w14:textId="77777777">
            <w:tc>
              <w:tcPr>
                <w:tcW w:w="7476" w:type="dxa"/>
              </w:tcPr>
              <w:sdt>
                <w:sdtPr>
                  <w:rPr>
                    <w:rFonts w:ascii="Calibri Light" w:eastAsia="Times New Roman" w:hAnsi="Calibri Light" w:cs="Times New Roman"/>
                    <w:color w:val="5B9BD5"/>
                    <w:sz w:val="88"/>
                    <w:szCs w:val="88"/>
                    <w:lang w:val="en-IN" w:eastAsia="en-US"/>
                  </w:rPr>
                  <w:alias w:val="Title"/>
                  <w:id w:val="13406919"/>
                  <w:placeholder>
                    <w:docPart w:val="7C8994FCBE764FABBC69974960B008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3F39921" w14:textId="77777777" w:rsidR="00B90860" w:rsidRDefault="00BE7473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5B9BD5"/>
                        <w:sz w:val="88"/>
                        <w:szCs w:val="88"/>
                        <w:lang w:val="en-IN" w:eastAsia="en-US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5B9BD5"/>
                        <w:sz w:val="88"/>
                        <w:szCs w:val="88"/>
                        <w:lang w:val="en-IN" w:eastAsia="en-US"/>
                      </w:rPr>
                      <w:t>Interview Assignment</w:t>
                    </w:r>
                  </w:p>
                </w:sdtContent>
              </w:sdt>
            </w:tc>
          </w:tr>
          <w:tr w:rsidR="00B90860" w14:paraId="0CD69064" w14:textId="77777777">
            <w:sdt>
              <w:sdtPr>
                <w:rPr>
                  <w:rFonts w:ascii="Calibri" w:eastAsia="Times New Roman" w:hAnsi="Calibri" w:cs="Times New Roman"/>
                  <w:color w:val="2E74B5"/>
                  <w:sz w:val="24"/>
                  <w:szCs w:val="24"/>
                  <w:lang w:val="en-IN" w:eastAsia="en-US"/>
                </w:rPr>
                <w:alias w:val="Subtitle"/>
                <w:id w:val="13406923"/>
                <w:placeholder>
                  <w:docPart w:val="53CDDB4DC9434C32AD55A7CB3DA2F4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3D0ADD" w14:textId="010B0691" w:rsidR="00B90860" w:rsidRDefault="00BE7473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2"/>
                        <w:lang w:val="en-IN" w:eastAsia="en-US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Software Engineer Trainee [</w:t>
                    </w:r>
                    <w:proofErr w:type="spellStart"/>
                    <w:r w:rsidR="00E07755"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FrontEnd</w:t>
                    </w:r>
                    <w:proofErr w:type="spellEnd"/>
                    <w:r w:rsidR="00E07755"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 xml:space="preserve"> Developer</w:t>
                    </w:r>
                    <w:r>
                      <w:rPr>
                        <w:rFonts w:ascii="Calibri" w:eastAsia="Times New Roman" w:hAnsi="Calibri" w:cs="Times New Roman"/>
                        <w:color w:val="2E74B5"/>
                        <w:sz w:val="24"/>
                        <w:szCs w:val="24"/>
                        <w:lang w:val="en-IN" w:eastAsia="en-US"/>
                      </w:rPr>
                      <w:t>]</w:t>
                    </w:r>
                  </w:p>
                </w:tc>
              </w:sdtContent>
            </w:sdt>
          </w:tr>
        </w:tbl>
        <w:p w14:paraId="1E6DF71D" w14:textId="77777777" w:rsidR="00B90860" w:rsidRDefault="00BE747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242852" w:themeColor="text2"/>
          <w:sz w:val="20"/>
          <w:szCs w:val="20"/>
        </w:rPr>
        <w:id w:val="-945162471"/>
      </w:sdtPr>
      <w:sdtEndPr>
        <w:rPr>
          <w:b/>
          <w:bCs/>
        </w:rPr>
      </w:sdtEndPr>
      <w:sdtContent>
        <w:p w14:paraId="7BADE282" w14:textId="77777777" w:rsidR="00B90860" w:rsidRDefault="00BE7473">
          <w:pPr>
            <w:pStyle w:val="TOCHeading1"/>
          </w:pPr>
          <w:r>
            <w:t>Table of Contents</w:t>
          </w:r>
        </w:p>
        <w:p w14:paraId="58D7804C" w14:textId="77777777" w:rsidR="00B90860" w:rsidRDefault="00BE7473">
          <w:pPr>
            <w:pStyle w:val="TOC1"/>
            <w:tabs>
              <w:tab w:val="left" w:pos="720"/>
            </w:tabs>
            <w:rPr>
              <w:b w:val="0"/>
              <w:bCs w:val="0"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1213" w:history="1">
            <w:r>
              <w:rPr>
                <w:rStyle w:val="Hyperlink"/>
              </w:rPr>
              <w:t>1.</w:t>
            </w:r>
            <w:r>
              <w:rPr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ab/>
            </w:r>
            <w:r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 PAGEREF _Toc504651213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E61D32D" w14:textId="77777777" w:rsidR="00B90860" w:rsidRDefault="00372CE8">
          <w:pPr>
            <w:pStyle w:val="TOC1"/>
            <w:tabs>
              <w:tab w:val="left" w:pos="720"/>
            </w:tabs>
            <w:rPr>
              <w:b w:val="0"/>
              <w:bCs w:val="0"/>
              <w:color w:val="auto"/>
              <w:sz w:val="22"/>
              <w:szCs w:val="22"/>
              <w:lang w:val="en-IN" w:eastAsia="en-IN"/>
            </w:rPr>
          </w:pPr>
          <w:hyperlink w:anchor="_Toc504651214" w:history="1">
            <w:r w:rsidR="00BE7473">
              <w:rPr>
                <w:rStyle w:val="Hyperlink"/>
              </w:rPr>
              <w:t>2.</w:t>
            </w:r>
            <w:r w:rsidR="00BE7473">
              <w:rPr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ab/>
            </w:r>
            <w:r w:rsidR="00BE7473">
              <w:rPr>
                <w:rStyle w:val="Hyperlink"/>
              </w:rPr>
              <w:t>Assignment</w:t>
            </w:r>
            <w:r w:rsidR="00BE7473">
              <w:tab/>
            </w:r>
            <w:r w:rsidR="00BE7473">
              <w:fldChar w:fldCharType="begin"/>
            </w:r>
            <w:r w:rsidR="00BE7473">
              <w:instrText xml:space="preserve"> PAGEREF _Toc504651214 \h </w:instrText>
            </w:r>
            <w:r w:rsidR="00BE7473">
              <w:fldChar w:fldCharType="separate"/>
            </w:r>
            <w:r w:rsidR="00BE7473">
              <w:t>2</w:t>
            </w:r>
            <w:r w:rsidR="00BE7473">
              <w:fldChar w:fldCharType="end"/>
            </w:r>
          </w:hyperlink>
        </w:p>
        <w:p w14:paraId="69EF50F1" w14:textId="77777777" w:rsidR="00B90860" w:rsidRDefault="00372CE8">
          <w:pPr>
            <w:pStyle w:val="TOC1"/>
            <w:tabs>
              <w:tab w:val="left" w:pos="720"/>
            </w:tabs>
            <w:rPr>
              <w:b w:val="0"/>
              <w:bCs w:val="0"/>
              <w:color w:val="auto"/>
              <w:sz w:val="22"/>
              <w:szCs w:val="22"/>
              <w:lang w:val="en-IN" w:eastAsia="en-IN"/>
            </w:rPr>
          </w:pPr>
          <w:hyperlink w:anchor="_Toc504651215" w:history="1">
            <w:r w:rsidR="00BE7473">
              <w:rPr>
                <w:rStyle w:val="Hyperlink"/>
              </w:rPr>
              <w:t>3.</w:t>
            </w:r>
            <w:r w:rsidR="00BE7473">
              <w:rPr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ab/>
            </w:r>
            <w:r w:rsidR="00BE7473">
              <w:rPr>
                <w:rStyle w:val="Hyperlink"/>
              </w:rPr>
              <w:t>Rules</w:t>
            </w:r>
            <w:r w:rsidR="00BE7473">
              <w:tab/>
            </w:r>
            <w:r w:rsidR="00BE7473">
              <w:fldChar w:fldCharType="begin"/>
            </w:r>
            <w:r w:rsidR="00BE7473">
              <w:instrText xml:space="preserve"> PAGEREF _Toc504651215 \h </w:instrText>
            </w:r>
            <w:r w:rsidR="00BE7473">
              <w:fldChar w:fldCharType="separate"/>
            </w:r>
            <w:r w:rsidR="00BE7473">
              <w:t>2</w:t>
            </w:r>
            <w:r w:rsidR="00BE7473">
              <w:fldChar w:fldCharType="end"/>
            </w:r>
          </w:hyperlink>
        </w:p>
        <w:p w14:paraId="1D012776" w14:textId="77777777" w:rsidR="00B90860" w:rsidRDefault="00BE7473">
          <w:pPr>
            <w:sectPr w:rsidR="00B90860">
              <w:footerReference w:type="default" r:id="rId11"/>
              <w:pgSz w:w="12240" w:h="15840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053A1A6" w14:textId="77777777" w:rsidR="00B90860" w:rsidRDefault="00BE7473">
      <w:pPr>
        <w:pStyle w:val="Heading1"/>
        <w:numPr>
          <w:ilvl w:val="0"/>
          <w:numId w:val="1"/>
        </w:numPr>
      </w:pPr>
      <w:bookmarkStart w:id="0" w:name="_Toc504651213"/>
      <w:r>
        <w:lastRenderedPageBreak/>
        <w:t>Scope</w:t>
      </w:r>
      <w:bookmarkEnd w:id="0"/>
    </w:p>
    <w:p w14:paraId="336D3798" w14:textId="77777777" w:rsidR="00B90860" w:rsidRDefault="00BE7473">
      <w:pPr>
        <w:jc w:val="both"/>
      </w:pPr>
      <w:r>
        <w:t>Scope of this document is to describe the assignment goals for trainee software engineers to qualify for technical round.</w:t>
      </w:r>
    </w:p>
    <w:p w14:paraId="7FFA9755" w14:textId="77777777" w:rsidR="00B90860" w:rsidRDefault="00BE7473">
      <w:pPr>
        <w:pStyle w:val="Heading1"/>
        <w:numPr>
          <w:ilvl w:val="0"/>
          <w:numId w:val="1"/>
        </w:numPr>
      </w:pPr>
      <w:bookmarkStart w:id="1" w:name="_Toc504651214"/>
      <w:r>
        <w:t>Assignment</w:t>
      </w:r>
      <w:bookmarkEnd w:id="1"/>
    </w:p>
    <w:p w14:paraId="4B8CA545" w14:textId="77777777" w:rsidR="00B90860" w:rsidRDefault="00BE7473">
      <w:pPr>
        <w:spacing w:after="0"/>
        <w:jc w:val="both"/>
      </w:pPr>
      <w:r>
        <w:t>The candidate is expected to develop a small application to help establish the baseline for his technical proficiency. The problem statement is as below:</w:t>
      </w:r>
    </w:p>
    <w:p w14:paraId="6DAD189D" w14:textId="77777777" w:rsidR="00B90860" w:rsidRDefault="00B90860">
      <w:pPr>
        <w:spacing w:after="0"/>
        <w:jc w:val="both"/>
      </w:pPr>
    </w:p>
    <w:p w14:paraId="249622FE" w14:textId="77777777" w:rsidR="00B90860" w:rsidRDefault="00BE7473">
      <w:pPr>
        <w:pStyle w:val="ListParagraph1"/>
        <w:numPr>
          <w:ilvl w:val="0"/>
          <w:numId w:val="2"/>
        </w:numPr>
        <w:spacing w:after="0"/>
        <w:jc w:val="both"/>
      </w:pPr>
      <w:r>
        <w:t>Create Screen User Details. Please refer the “UI-Assigment.png” file for the same.</w:t>
      </w:r>
    </w:p>
    <w:p w14:paraId="2EC929BD" w14:textId="77777777" w:rsidR="00B90860" w:rsidRDefault="00BE7473">
      <w:pPr>
        <w:pStyle w:val="ListParagraph1"/>
        <w:numPr>
          <w:ilvl w:val="0"/>
          <w:numId w:val="2"/>
        </w:numPr>
        <w:spacing w:after="0"/>
        <w:jc w:val="both"/>
      </w:pPr>
      <w:r>
        <w:t>User should able to add details.</w:t>
      </w:r>
    </w:p>
    <w:p w14:paraId="76530BBA" w14:textId="3C004B49" w:rsidR="00B90860" w:rsidRDefault="00BE7473">
      <w:pPr>
        <w:pStyle w:val="ListParagraph1"/>
        <w:numPr>
          <w:ilvl w:val="0"/>
          <w:numId w:val="2"/>
        </w:numPr>
        <w:spacing w:after="0"/>
        <w:jc w:val="both"/>
      </w:pPr>
      <w:r>
        <w:t>User should get Valid Error messages for empty text field.  Valid error messages for email id and Contact Number.</w:t>
      </w:r>
    </w:p>
    <w:p w14:paraId="6AF5D721" w14:textId="77777777" w:rsidR="00B90860" w:rsidRDefault="00BE7473">
      <w:pPr>
        <w:pStyle w:val="ListParagraph1"/>
        <w:numPr>
          <w:ilvl w:val="0"/>
          <w:numId w:val="2"/>
        </w:numPr>
        <w:spacing w:after="0"/>
        <w:jc w:val="both"/>
      </w:pPr>
      <w:r>
        <w:t>User should able update contacts after clicking on edit button.</w:t>
      </w:r>
    </w:p>
    <w:p w14:paraId="744AF0DD" w14:textId="77777777" w:rsidR="00B90860" w:rsidRDefault="00BE7473">
      <w:pPr>
        <w:pStyle w:val="ListParagraph1"/>
        <w:numPr>
          <w:ilvl w:val="0"/>
          <w:numId w:val="2"/>
        </w:numPr>
        <w:spacing w:after="0"/>
        <w:jc w:val="both"/>
      </w:pPr>
      <w:r>
        <w:t>User should able to delete details from table from delete button.</w:t>
      </w:r>
    </w:p>
    <w:p w14:paraId="7A07536E" w14:textId="77777777" w:rsidR="00B90860" w:rsidRDefault="00B90860">
      <w:pPr>
        <w:pStyle w:val="ListParagraph1"/>
        <w:spacing w:after="0"/>
        <w:ind w:left="360"/>
        <w:jc w:val="both"/>
      </w:pPr>
    </w:p>
    <w:p w14:paraId="06189AA0" w14:textId="77777777" w:rsidR="00B90860" w:rsidRDefault="00B90860">
      <w:pPr>
        <w:pStyle w:val="ListParagraph1"/>
        <w:spacing w:after="0"/>
        <w:ind w:left="360"/>
        <w:jc w:val="both"/>
      </w:pPr>
    </w:p>
    <w:p w14:paraId="78F0A2BF" w14:textId="77777777" w:rsidR="00B90860" w:rsidRDefault="00B90860">
      <w:pPr>
        <w:pStyle w:val="ListParagraph1"/>
        <w:spacing w:after="0"/>
        <w:jc w:val="both"/>
      </w:pPr>
    </w:p>
    <w:p w14:paraId="42A06330" w14:textId="77777777" w:rsidR="00B90860" w:rsidRDefault="00BE7473">
      <w:pPr>
        <w:spacing w:after="0"/>
        <w:jc w:val="both"/>
      </w:pPr>
      <w:r>
        <w:t>All the screens mentioned in the assignment are shared with you along with this assignment document.</w:t>
      </w:r>
    </w:p>
    <w:p w14:paraId="1E09EE33" w14:textId="77777777" w:rsidR="00B90860" w:rsidRDefault="00B90860">
      <w:pPr>
        <w:spacing w:after="0"/>
        <w:jc w:val="both"/>
      </w:pPr>
    </w:p>
    <w:p w14:paraId="7E03D21F" w14:textId="77777777" w:rsidR="00B90860" w:rsidRDefault="00BE7473">
      <w:pPr>
        <w:spacing w:after="0"/>
        <w:jc w:val="both"/>
      </w:pPr>
      <w:r>
        <w:t>The application should adhere to following requirements:</w:t>
      </w:r>
    </w:p>
    <w:p w14:paraId="73A0E6EB" w14:textId="77777777" w:rsidR="00B90860" w:rsidRDefault="00BE7473">
      <w:pPr>
        <w:pStyle w:val="ListParagraph1"/>
        <w:numPr>
          <w:ilvl w:val="0"/>
          <w:numId w:val="3"/>
        </w:numPr>
        <w:spacing w:before="240" w:after="0"/>
        <w:jc w:val="both"/>
      </w:pPr>
      <w:r>
        <w:t>This assignment need to be created using latest version of Bootstrap Framework.</w:t>
      </w:r>
    </w:p>
    <w:p w14:paraId="7EC7C8B8" w14:textId="366E7B76" w:rsidR="00B90860" w:rsidRDefault="00BE7473">
      <w:pPr>
        <w:pStyle w:val="ListParagraph1"/>
        <w:numPr>
          <w:ilvl w:val="0"/>
          <w:numId w:val="3"/>
        </w:numPr>
        <w:spacing w:before="240" w:after="0"/>
        <w:jc w:val="both"/>
      </w:pPr>
      <w:r>
        <w:t xml:space="preserve">To Create </w:t>
      </w:r>
      <w:r w:rsidR="00E07755">
        <w:t>Functionality,</w:t>
      </w:r>
      <w:r>
        <w:t xml:space="preserve"> you can use any one framework from below,</w:t>
      </w:r>
    </w:p>
    <w:p w14:paraId="516C24B7" w14:textId="77777777" w:rsidR="00B90860" w:rsidRDefault="00BE7473">
      <w:pPr>
        <w:pStyle w:val="ListParagraph1"/>
        <w:numPr>
          <w:ilvl w:val="0"/>
          <w:numId w:val="4"/>
        </w:numPr>
        <w:spacing w:before="240" w:after="0"/>
        <w:ind w:left="1265"/>
        <w:jc w:val="both"/>
      </w:pPr>
      <w:r>
        <w:t>Angular 2 / Angular 4</w:t>
      </w:r>
    </w:p>
    <w:p w14:paraId="3CC973A5" w14:textId="77777777" w:rsidR="00B90860" w:rsidRDefault="00BE7473">
      <w:pPr>
        <w:pStyle w:val="ListParagraph1"/>
        <w:numPr>
          <w:ilvl w:val="0"/>
          <w:numId w:val="4"/>
        </w:numPr>
        <w:spacing w:before="240" w:after="0"/>
        <w:ind w:left="1265"/>
        <w:jc w:val="both"/>
      </w:pPr>
      <w:r>
        <w:t>React JS</w:t>
      </w:r>
    </w:p>
    <w:p w14:paraId="176661C0" w14:textId="77777777" w:rsidR="00B90860" w:rsidRDefault="00BE7473">
      <w:pPr>
        <w:pStyle w:val="ListParagraph1"/>
        <w:numPr>
          <w:ilvl w:val="0"/>
          <w:numId w:val="4"/>
        </w:numPr>
        <w:spacing w:before="240" w:after="0"/>
        <w:ind w:left="1265"/>
        <w:jc w:val="both"/>
      </w:pPr>
      <w:proofErr w:type="spellStart"/>
      <w:r>
        <w:t>Javascript</w:t>
      </w:r>
      <w:proofErr w:type="spellEnd"/>
      <w:r>
        <w:t xml:space="preserve"> </w:t>
      </w:r>
    </w:p>
    <w:p w14:paraId="4DC0D04D" w14:textId="77777777" w:rsidR="00B90860" w:rsidRDefault="00BE7473">
      <w:pPr>
        <w:pStyle w:val="ListParagraph1"/>
        <w:numPr>
          <w:ilvl w:val="0"/>
          <w:numId w:val="4"/>
        </w:numPr>
        <w:spacing w:before="240" w:after="0"/>
        <w:ind w:left="1265"/>
        <w:jc w:val="both"/>
      </w:pPr>
      <w:proofErr w:type="spellStart"/>
      <w:r>
        <w:t>Jquery</w:t>
      </w:r>
      <w:proofErr w:type="spellEnd"/>
    </w:p>
    <w:p w14:paraId="7903F3BC" w14:textId="77777777" w:rsidR="00B90860" w:rsidRDefault="00B90860">
      <w:pPr>
        <w:pStyle w:val="ListParagraph1"/>
        <w:spacing w:before="240" w:after="0"/>
        <w:ind w:left="360"/>
        <w:jc w:val="both"/>
      </w:pPr>
    </w:p>
    <w:p w14:paraId="27AA645E" w14:textId="77777777" w:rsidR="00B90860" w:rsidRDefault="00BE7473">
      <w:pPr>
        <w:pStyle w:val="Heading1"/>
        <w:numPr>
          <w:ilvl w:val="0"/>
          <w:numId w:val="1"/>
        </w:numPr>
        <w:spacing w:before="240"/>
      </w:pPr>
      <w:bookmarkStart w:id="2" w:name="_Toc504651215"/>
      <w:r>
        <w:t>Rules</w:t>
      </w:r>
      <w:bookmarkEnd w:id="2"/>
    </w:p>
    <w:p w14:paraId="4ED9215F" w14:textId="77777777" w:rsidR="00B90860" w:rsidRDefault="00BE7473">
      <w:pPr>
        <w:jc w:val="both"/>
      </w:pPr>
      <w:r>
        <w:t>This assignment is bound by following rules:</w:t>
      </w:r>
    </w:p>
    <w:p w14:paraId="7AE20E54" w14:textId="77777777" w:rsidR="00B90860" w:rsidRDefault="00BE7473">
      <w:pPr>
        <w:pStyle w:val="ListParagraph1"/>
        <w:numPr>
          <w:ilvl w:val="0"/>
          <w:numId w:val="5"/>
        </w:numPr>
        <w:jc w:val="both"/>
      </w:pPr>
      <w:r>
        <w:t>All the requirements mentioned in the assignment are mandatory.</w:t>
      </w:r>
    </w:p>
    <w:p w14:paraId="4D4C9E08" w14:textId="77777777" w:rsidR="00B90860" w:rsidRDefault="00BE7473">
      <w:pPr>
        <w:pStyle w:val="ListParagraph1"/>
        <w:numPr>
          <w:ilvl w:val="0"/>
          <w:numId w:val="5"/>
        </w:numPr>
        <w:jc w:val="both"/>
      </w:pPr>
      <w:r>
        <w:t>Use of any IDE is permitted.</w:t>
      </w:r>
    </w:p>
    <w:p w14:paraId="0F5779F1" w14:textId="77777777" w:rsidR="00B90860" w:rsidRDefault="00BE7473">
      <w:pPr>
        <w:pStyle w:val="ListParagraph1"/>
        <w:numPr>
          <w:ilvl w:val="0"/>
          <w:numId w:val="5"/>
        </w:numPr>
        <w:jc w:val="both"/>
      </w:pPr>
      <w:r>
        <w:t>Use of the internet is allowed for research purposes only.</w:t>
      </w:r>
    </w:p>
    <w:p w14:paraId="29EDCEA5" w14:textId="0653FC9F" w:rsidR="00B90860" w:rsidRDefault="00BE7473">
      <w:pPr>
        <w:pStyle w:val="ListParagraph1"/>
        <w:numPr>
          <w:ilvl w:val="0"/>
          <w:numId w:val="5"/>
        </w:numPr>
        <w:jc w:val="both"/>
      </w:pPr>
      <w:r>
        <w:t xml:space="preserve">You need to submit </w:t>
      </w:r>
      <w:r w:rsidR="00806DBA">
        <w:t xml:space="preserve">the </w:t>
      </w:r>
      <w:bookmarkStart w:id="3" w:name="_GoBack"/>
      <w:bookmarkEnd w:id="3"/>
      <w:r>
        <w:t>source code</w:t>
      </w:r>
      <w:r w:rsidR="00806DBA">
        <w:t>.</w:t>
      </w:r>
    </w:p>
    <w:p w14:paraId="231D5D58" w14:textId="77777777" w:rsidR="00B90860" w:rsidRDefault="00BE7473">
      <w:pPr>
        <w:pStyle w:val="ListParagraph1"/>
        <w:numPr>
          <w:ilvl w:val="0"/>
          <w:numId w:val="5"/>
        </w:numPr>
        <w:jc w:val="both"/>
      </w:pPr>
      <w:r>
        <w:t>Try to avoid the third-party help for the development of the assignment.</w:t>
      </w:r>
    </w:p>
    <w:p w14:paraId="3892C4CC" w14:textId="77777777" w:rsidR="00B90860" w:rsidRDefault="00BE7473">
      <w:pPr>
        <w:ind w:left="360"/>
        <w:jc w:val="both"/>
      </w:pPr>
      <w:r>
        <w:t>Best of luck!</w:t>
      </w:r>
    </w:p>
    <w:sectPr w:rsidR="00B9086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86F94" w14:textId="77777777" w:rsidR="00372CE8" w:rsidRDefault="00372CE8">
      <w:pPr>
        <w:spacing w:after="0" w:line="240" w:lineRule="auto"/>
      </w:pPr>
      <w:r>
        <w:separator/>
      </w:r>
    </w:p>
  </w:endnote>
  <w:endnote w:type="continuationSeparator" w:id="0">
    <w:p w14:paraId="0F9F2274" w14:textId="77777777" w:rsidR="00372CE8" w:rsidRDefault="0037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2102834"/>
    </w:sdtPr>
    <w:sdtEndPr/>
    <w:sdtContent>
      <w:p w14:paraId="190A0A76" w14:textId="5DEA74F6" w:rsidR="00B90860" w:rsidRDefault="00BE7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755">
          <w:rPr>
            <w:noProof/>
          </w:rPr>
          <w:t>2</w:t>
        </w:r>
        <w:r>
          <w:fldChar w:fldCharType="end"/>
        </w:r>
      </w:p>
    </w:sdtContent>
  </w:sdt>
  <w:p w14:paraId="31401009" w14:textId="77777777" w:rsidR="00B90860" w:rsidRDefault="00B90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EF7A8" w14:textId="77777777" w:rsidR="00372CE8" w:rsidRDefault="00372CE8">
      <w:pPr>
        <w:spacing w:after="0" w:line="240" w:lineRule="auto"/>
      </w:pPr>
      <w:r>
        <w:separator/>
      </w:r>
    </w:p>
  </w:footnote>
  <w:footnote w:type="continuationSeparator" w:id="0">
    <w:p w14:paraId="0E555BF6" w14:textId="77777777" w:rsidR="00372CE8" w:rsidRDefault="0037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72C"/>
    <w:multiLevelType w:val="multilevel"/>
    <w:tmpl w:val="0EBB57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624FEB"/>
    <w:multiLevelType w:val="multilevel"/>
    <w:tmpl w:val="38624FE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71E"/>
    <w:multiLevelType w:val="multilevel"/>
    <w:tmpl w:val="526F3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F0B7"/>
    <w:multiLevelType w:val="singleLevel"/>
    <w:tmpl w:val="5A77F0B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B692C31"/>
    <w:multiLevelType w:val="multilevel"/>
    <w:tmpl w:val="7B692C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28"/>
    <w:rsid w:val="0000183A"/>
    <w:rsid w:val="00002F59"/>
    <w:rsid w:val="00005A54"/>
    <w:rsid w:val="00005E14"/>
    <w:rsid w:val="000061AA"/>
    <w:rsid w:val="000079B6"/>
    <w:rsid w:val="000122F3"/>
    <w:rsid w:val="00014D95"/>
    <w:rsid w:val="000166A5"/>
    <w:rsid w:val="00020AFF"/>
    <w:rsid w:val="0002496A"/>
    <w:rsid w:val="0002510B"/>
    <w:rsid w:val="00027918"/>
    <w:rsid w:val="00030A53"/>
    <w:rsid w:val="00033260"/>
    <w:rsid w:val="000344A8"/>
    <w:rsid w:val="00041B1A"/>
    <w:rsid w:val="00045952"/>
    <w:rsid w:val="00045BD4"/>
    <w:rsid w:val="00060C0B"/>
    <w:rsid w:val="00063D8F"/>
    <w:rsid w:val="00066696"/>
    <w:rsid w:val="00072C0C"/>
    <w:rsid w:val="00077E38"/>
    <w:rsid w:val="00083108"/>
    <w:rsid w:val="000852D8"/>
    <w:rsid w:val="00086D51"/>
    <w:rsid w:val="000872C1"/>
    <w:rsid w:val="00087D89"/>
    <w:rsid w:val="00087EDC"/>
    <w:rsid w:val="00090611"/>
    <w:rsid w:val="000953A4"/>
    <w:rsid w:val="000A18EF"/>
    <w:rsid w:val="000A5D06"/>
    <w:rsid w:val="000B1564"/>
    <w:rsid w:val="000B1988"/>
    <w:rsid w:val="000B4B5C"/>
    <w:rsid w:val="000B6D27"/>
    <w:rsid w:val="000B79E1"/>
    <w:rsid w:val="000C0136"/>
    <w:rsid w:val="000C10B3"/>
    <w:rsid w:val="000C5EC9"/>
    <w:rsid w:val="000C7A70"/>
    <w:rsid w:val="000D19F3"/>
    <w:rsid w:val="000D29A3"/>
    <w:rsid w:val="000D2EF6"/>
    <w:rsid w:val="000E03FB"/>
    <w:rsid w:val="000E25B6"/>
    <w:rsid w:val="000F05C1"/>
    <w:rsid w:val="000F0B6C"/>
    <w:rsid w:val="000F29DB"/>
    <w:rsid w:val="00106B8A"/>
    <w:rsid w:val="00106C03"/>
    <w:rsid w:val="001106CE"/>
    <w:rsid w:val="0011321D"/>
    <w:rsid w:val="00116A3E"/>
    <w:rsid w:val="00122579"/>
    <w:rsid w:val="00123A55"/>
    <w:rsid w:val="00124267"/>
    <w:rsid w:val="001274B9"/>
    <w:rsid w:val="00132BA3"/>
    <w:rsid w:val="00133355"/>
    <w:rsid w:val="00141F08"/>
    <w:rsid w:val="001431AB"/>
    <w:rsid w:val="00143C18"/>
    <w:rsid w:val="00152303"/>
    <w:rsid w:val="0015779A"/>
    <w:rsid w:val="00162F77"/>
    <w:rsid w:val="0016325F"/>
    <w:rsid w:val="001642F3"/>
    <w:rsid w:val="001649F8"/>
    <w:rsid w:val="00167D4A"/>
    <w:rsid w:val="001806DA"/>
    <w:rsid w:val="00185841"/>
    <w:rsid w:val="0018611E"/>
    <w:rsid w:val="00186919"/>
    <w:rsid w:val="0019207C"/>
    <w:rsid w:val="00192EC7"/>
    <w:rsid w:val="001935F9"/>
    <w:rsid w:val="00195A36"/>
    <w:rsid w:val="0019676F"/>
    <w:rsid w:val="001A4EE9"/>
    <w:rsid w:val="001B09B5"/>
    <w:rsid w:val="001B3DEC"/>
    <w:rsid w:val="001B3EFC"/>
    <w:rsid w:val="001B70A0"/>
    <w:rsid w:val="001B7CC5"/>
    <w:rsid w:val="001C0DD0"/>
    <w:rsid w:val="001C7119"/>
    <w:rsid w:val="001D27AF"/>
    <w:rsid w:val="001D40A3"/>
    <w:rsid w:val="001E394D"/>
    <w:rsid w:val="001E4648"/>
    <w:rsid w:val="001E4C23"/>
    <w:rsid w:val="001E5007"/>
    <w:rsid w:val="001E7138"/>
    <w:rsid w:val="001F340C"/>
    <w:rsid w:val="001F6733"/>
    <w:rsid w:val="00202CF7"/>
    <w:rsid w:val="00207DFD"/>
    <w:rsid w:val="00210FF6"/>
    <w:rsid w:val="002167CA"/>
    <w:rsid w:val="0021780F"/>
    <w:rsid w:val="00223DDC"/>
    <w:rsid w:val="00235281"/>
    <w:rsid w:val="00237329"/>
    <w:rsid w:val="00246381"/>
    <w:rsid w:val="00252ACF"/>
    <w:rsid w:val="00261743"/>
    <w:rsid w:val="002626F9"/>
    <w:rsid w:val="00263FEF"/>
    <w:rsid w:val="00265D65"/>
    <w:rsid w:val="0026744C"/>
    <w:rsid w:val="00270704"/>
    <w:rsid w:val="00270B59"/>
    <w:rsid w:val="00273DDF"/>
    <w:rsid w:val="002740B7"/>
    <w:rsid w:val="00277B66"/>
    <w:rsid w:val="00281234"/>
    <w:rsid w:val="00284C42"/>
    <w:rsid w:val="00295002"/>
    <w:rsid w:val="002A5B82"/>
    <w:rsid w:val="002B20EF"/>
    <w:rsid w:val="002B24F8"/>
    <w:rsid w:val="002B3792"/>
    <w:rsid w:val="002B7087"/>
    <w:rsid w:val="002C12A5"/>
    <w:rsid w:val="002C1AC8"/>
    <w:rsid w:val="002C1D9D"/>
    <w:rsid w:val="002C3F09"/>
    <w:rsid w:val="002D2C06"/>
    <w:rsid w:val="002D575B"/>
    <w:rsid w:val="002E04D4"/>
    <w:rsid w:val="002E1683"/>
    <w:rsid w:val="002E33C0"/>
    <w:rsid w:val="002F192D"/>
    <w:rsid w:val="002F198A"/>
    <w:rsid w:val="002F1B9E"/>
    <w:rsid w:val="002F3A31"/>
    <w:rsid w:val="002F439F"/>
    <w:rsid w:val="002F44E5"/>
    <w:rsid w:val="002F6CC3"/>
    <w:rsid w:val="003034AB"/>
    <w:rsid w:val="00303E3D"/>
    <w:rsid w:val="00304AE6"/>
    <w:rsid w:val="00304D50"/>
    <w:rsid w:val="00306199"/>
    <w:rsid w:val="00311811"/>
    <w:rsid w:val="003131A4"/>
    <w:rsid w:val="00321E05"/>
    <w:rsid w:val="003249B2"/>
    <w:rsid w:val="003253D1"/>
    <w:rsid w:val="00327866"/>
    <w:rsid w:val="00343988"/>
    <w:rsid w:val="00346BB6"/>
    <w:rsid w:val="0035552B"/>
    <w:rsid w:val="003621D0"/>
    <w:rsid w:val="00362658"/>
    <w:rsid w:val="00366C06"/>
    <w:rsid w:val="0037175F"/>
    <w:rsid w:val="00372CE8"/>
    <w:rsid w:val="00373F7B"/>
    <w:rsid w:val="00374395"/>
    <w:rsid w:val="00375848"/>
    <w:rsid w:val="00384F4D"/>
    <w:rsid w:val="00385AF3"/>
    <w:rsid w:val="003862A3"/>
    <w:rsid w:val="0038726E"/>
    <w:rsid w:val="00387780"/>
    <w:rsid w:val="003910F6"/>
    <w:rsid w:val="00393E70"/>
    <w:rsid w:val="003A01E3"/>
    <w:rsid w:val="003A2559"/>
    <w:rsid w:val="003B1C82"/>
    <w:rsid w:val="003B31BC"/>
    <w:rsid w:val="003B3F13"/>
    <w:rsid w:val="003B7E9B"/>
    <w:rsid w:val="003C26C8"/>
    <w:rsid w:val="003C5486"/>
    <w:rsid w:val="003C6916"/>
    <w:rsid w:val="003C7610"/>
    <w:rsid w:val="003C7C42"/>
    <w:rsid w:val="003D074A"/>
    <w:rsid w:val="003D4DE2"/>
    <w:rsid w:val="003D5DF1"/>
    <w:rsid w:val="003D6069"/>
    <w:rsid w:val="003F07E0"/>
    <w:rsid w:val="003F4164"/>
    <w:rsid w:val="003F44CA"/>
    <w:rsid w:val="003F58F3"/>
    <w:rsid w:val="003F6149"/>
    <w:rsid w:val="00401765"/>
    <w:rsid w:val="00405266"/>
    <w:rsid w:val="0040565F"/>
    <w:rsid w:val="00407589"/>
    <w:rsid w:val="00411C12"/>
    <w:rsid w:val="00415643"/>
    <w:rsid w:val="00415BD5"/>
    <w:rsid w:val="00422354"/>
    <w:rsid w:val="0042460D"/>
    <w:rsid w:val="00425081"/>
    <w:rsid w:val="0042646B"/>
    <w:rsid w:val="0043640E"/>
    <w:rsid w:val="00436C68"/>
    <w:rsid w:val="0044121B"/>
    <w:rsid w:val="004449B9"/>
    <w:rsid w:val="004470EA"/>
    <w:rsid w:val="00447F41"/>
    <w:rsid w:val="00450CE7"/>
    <w:rsid w:val="00455F09"/>
    <w:rsid w:val="00456699"/>
    <w:rsid w:val="0046400E"/>
    <w:rsid w:val="004679BA"/>
    <w:rsid w:val="004726F1"/>
    <w:rsid w:val="004738E3"/>
    <w:rsid w:val="00480082"/>
    <w:rsid w:val="00490D75"/>
    <w:rsid w:val="0049654B"/>
    <w:rsid w:val="004966C2"/>
    <w:rsid w:val="00497D57"/>
    <w:rsid w:val="004A356D"/>
    <w:rsid w:val="004B3B4F"/>
    <w:rsid w:val="004B7CE7"/>
    <w:rsid w:val="004C1CAE"/>
    <w:rsid w:val="004C3FB4"/>
    <w:rsid w:val="004C7D0B"/>
    <w:rsid w:val="004D00F7"/>
    <w:rsid w:val="004D13A9"/>
    <w:rsid w:val="004E1666"/>
    <w:rsid w:val="004E4C6D"/>
    <w:rsid w:val="004F18CE"/>
    <w:rsid w:val="004F2962"/>
    <w:rsid w:val="004F52B8"/>
    <w:rsid w:val="004F6CDD"/>
    <w:rsid w:val="00501BB2"/>
    <w:rsid w:val="0050276D"/>
    <w:rsid w:val="00504D8C"/>
    <w:rsid w:val="0051741D"/>
    <w:rsid w:val="0052661F"/>
    <w:rsid w:val="00527A35"/>
    <w:rsid w:val="00531961"/>
    <w:rsid w:val="00536F2D"/>
    <w:rsid w:val="005408C4"/>
    <w:rsid w:val="00541439"/>
    <w:rsid w:val="00544335"/>
    <w:rsid w:val="00545A0E"/>
    <w:rsid w:val="005520B4"/>
    <w:rsid w:val="005533E1"/>
    <w:rsid w:val="00560047"/>
    <w:rsid w:val="005617A1"/>
    <w:rsid w:val="00562532"/>
    <w:rsid w:val="00563E51"/>
    <w:rsid w:val="005648C6"/>
    <w:rsid w:val="00577F11"/>
    <w:rsid w:val="00581FEC"/>
    <w:rsid w:val="00594331"/>
    <w:rsid w:val="005956C0"/>
    <w:rsid w:val="00596E41"/>
    <w:rsid w:val="00597D84"/>
    <w:rsid w:val="005A06D1"/>
    <w:rsid w:val="005A21CF"/>
    <w:rsid w:val="005A43DC"/>
    <w:rsid w:val="005B1B39"/>
    <w:rsid w:val="005B4015"/>
    <w:rsid w:val="005B4953"/>
    <w:rsid w:val="005B7400"/>
    <w:rsid w:val="005C49E4"/>
    <w:rsid w:val="005C5276"/>
    <w:rsid w:val="005D2A3F"/>
    <w:rsid w:val="005D547F"/>
    <w:rsid w:val="005D655A"/>
    <w:rsid w:val="005E2FE3"/>
    <w:rsid w:val="005E6124"/>
    <w:rsid w:val="005E71AE"/>
    <w:rsid w:val="005F0418"/>
    <w:rsid w:val="005F14E3"/>
    <w:rsid w:val="005F1ECF"/>
    <w:rsid w:val="005F3FAF"/>
    <w:rsid w:val="005F49F4"/>
    <w:rsid w:val="00600A83"/>
    <w:rsid w:val="00601377"/>
    <w:rsid w:val="00606BD2"/>
    <w:rsid w:val="00615283"/>
    <w:rsid w:val="00623026"/>
    <w:rsid w:val="00624937"/>
    <w:rsid w:val="00625E5A"/>
    <w:rsid w:val="00627C71"/>
    <w:rsid w:val="00632AE1"/>
    <w:rsid w:val="006360D0"/>
    <w:rsid w:val="006372C9"/>
    <w:rsid w:val="0064594E"/>
    <w:rsid w:val="00653747"/>
    <w:rsid w:val="0065656A"/>
    <w:rsid w:val="00656C84"/>
    <w:rsid w:val="00662EC5"/>
    <w:rsid w:val="006810FA"/>
    <w:rsid w:val="00682E6C"/>
    <w:rsid w:val="00685962"/>
    <w:rsid w:val="006903FF"/>
    <w:rsid w:val="006A5D3B"/>
    <w:rsid w:val="006B050E"/>
    <w:rsid w:val="006C28DC"/>
    <w:rsid w:val="006C32B8"/>
    <w:rsid w:val="006C741B"/>
    <w:rsid w:val="006D0169"/>
    <w:rsid w:val="006D1780"/>
    <w:rsid w:val="006D5F56"/>
    <w:rsid w:val="006E37EC"/>
    <w:rsid w:val="006E756E"/>
    <w:rsid w:val="006F29A3"/>
    <w:rsid w:val="0070105E"/>
    <w:rsid w:val="00701426"/>
    <w:rsid w:val="007015F5"/>
    <w:rsid w:val="00704C64"/>
    <w:rsid w:val="007062C2"/>
    <w:rsid w:val="0070655E"/>
    <w:rsid w:val="007079E1"/>
    <w:rsid w:val="00721113"/>
    <w:rsid w:val="00724389"/>
    <w:rsid w:val="00724E95"/>
    <w:rsid w:val="00726D7C"/>
    <w:rsid w:val="00732478"/>
    <w:rsid w:val="00741C28"/>
    <w:rsid w:val="00745E34"/>
    <w:rsid w:val="00755DE7"/>
    <w:rsid w:val="00761E6F"/>
    <w:rsid w:val="00764617"/>
    <w:rsid w:val="00766DBF"/>
    <w:rsid w:val="00767558"/>
    <w:rsid w:val="0077503A"/>
    <w:rsid w:val="00776683"/>
    <w:rsid w:val="00784EB1"/>
    <w:rsid w:val="0079338B"/>
    <w:rsid w:val="00793CCE"/>
    <w:rsid w:val="007A4F5B"/>
    <w:rsid w:val="007B481D"/>
    <w:rsid w:val="007C3F6E"/>
    <w:rsid w:val="007C4024"/>
    <w:rsid w:val="007C45EB"/>
    <w:rsid w:val="007D16EE"/>
    <w:rsid w:val="007D2E29"/>
    <w:rsid w:val="007D2E63"/>
    <w:rsid w:val="007D3559"/>
    <w:rsid w:val="007D63B6"/>
    <w:rsid w:val="007E0E55"/>
    <w:rsid w:val="007E3464"/>
    <w:rsid w:val="007E623D"/>
    <w:rsid w:val="007E7F6C"/>
    <w:rsid w:val="007F094B"/>
    <w:rsid w:val="008025A9"/>
    <w:rsid w:val="00803F38"/>
    <w:rsid w:val="00806DBA"/>
    <w:rsid w:val="008114DB"/>
    <w:rsid w:val="00812E97"/>
    <w:rsid w:val="00813EFA"/>
    <w:rsid w:val="008216C6"/>
    <w:rsid w:val="00822631"/>
    <w:rsid w:val="00832965"/>
    <w:rsid w:val="00834A39"/>
    <w:rsid w:val="008405F1"/>
    <w:rsid w:val="008478FE"/>
    <w:rsid w:val="0085249A"/>
    <w:rsid w:val="00861F1C"/>
    <w:rsid w:val="0086331E"/>
    <w:rsid w:val="00871B2D"/>
    <w:rsid w:val="008730E5"/>
    <w:rsid w:val="00873FAE"/>
    <w:rsid w:val="00874D83"/>
    <w:rsid w:val="00875212"/>
    <w:rsid w:val="0087699C"/>
    <w:rsid w:val="00877F39"/>
    <w:rsid w:val="00880F42"/>
    <w:rsid w:val="008815B4"/>
    <w:rsid w:val="0088233E"/>
    <w:rsid w:val="00882B5D"/>
    <w:rsid w:val="00883321"/>
    <w:rsid w:val="00883C08"/>
    <w:rsid w:val="00891206"/>
    <w:rsid w:val="008928D3"/>
    <w:rsid w:val="00895AC6"/>
    <w:rsid w:val="008979D5"/>
    <w:rsid w:val="008A2129"/>
    <w:rsid w:val="008A3F97"/>
    <w:rsid w:val="008B09BE"/>
    <w:rsid w:val="008B2752"/>
    <w:rsid w:val="008B5D91"/>
    <w:rsid w:val="008C09C3"/>
    <w:rsid w:val="008C3018"/>
    <w:rsid w:val="008D085E"/>
    <w:rsid w:val="008D34B5"/>
    <w:rsid w:val="008D64D4"/>
    <w:rsid w:val="008E008A"/>
    <w:rsid w:val="008E0579"/>
    <w:rsid w:val="008F058E"/>
    <w:rsid w:val="008F0B89"/>
    <w:rsid w:val="008F4AC2"/>
    <w:rsid w:val="008F6C6D"/>
    <w:rsid w:val="00920352"/>
    <w:rsid w:val="00921926"/>
    <w:rsid w:val="0093041F"/>
    <w:rsid w:val="0093499E"/>
    <w:rsid w:val="00940BD1"/>
    <w:rsid w:val="00945751"/>
    <w:rsid w:val="00953D73"/>
    <w:rsid w:val="00956C8B"/>
    <w:rsid w:val="00960720"/>
    <w:rsid w:val="00961968"/>
    <w:rsid w:val="0096336A"/>
    <w:rsid w:val="00966DB9"/>
    <w:rsid w:val="00967726"/>
    <w:rsid w:val="009706A7"/>
    <w:rsid w:val="00973B0C"/>
    <w:rsid w:val="009841B4"/>
    <w:rsid w:val="009848A4"/>
    <w:rsid w:val="009860BF"/>
    <w:rsid w:val="00991A07"/>
    <w:rsid w:val="00991A67"/>
    <w:rsid w:val="00994954"/>
    <w:rsid w:val="00995D5F"/>
    <w:rsid w:val="009A19B8"/>
    <w:rsid w:val="009A3B4D"/>
    <w:rsid w:val="009A5E26"/>
    <w:rsid w:val="009A673A"/>
    <w:rsid w:val="009A6B7F"/>
    <w:rsid w:val="009A6E01"/>
    <w:rsid w:val="009A74A1"/>
    <w:rsid w:val="009A7808"/>
    <w:rsid w:val="009B098C"/>
    <w:rsid w:val="009B1E4D"/>
    <w:rsid w:val="009B51B5"/>
    <w:rsid w:val="009C056D"/>
    <w:rsid w:val="009C74CC"/>
    <w:rsid w:val="009C7FB1"/>
    <w:rsid w:val="009D3513"/>
    <w:rsid w:val="009D6B27"/>
    <w:rsid w:val="009D769C"/>
    <w:rsid w:val="009D7F67"/>
    <w:rsid w:val="009E1062"/>
    <w:rsid w:val="009E1685"/>
    <w:rsid w:val="009F4234"/>
    <w:rsid w:val="009F7E32"/>
    <w:rsid w:val="00A00DFC"/>
    <w:rsid w:val="00A01EDB"/>
    <w:rsid w:val="00A0219B"/>
    <w:rsid w:val="00A05B7A"/>
    <w:rsid w:val="00A0664E"/>
    <w:rsid w:val="00A078C1"/>
    <w:rsid w:val="00A151A4"/>
    <w:rsid w:val="00A15288"/>
    <w:rsid w:val="00A22586"/>
    <w:rsid w:val="00A23CEC"/>
    <w:rsid w:val="00A23D5B"/>
    <w:rsid w:val="00A24A34"/>
    <w:rsid w:val="00A25295"/>
    <w:rsid w:val="00A2645C"/>
    <w:rsid w:val="00A268A9"/>
    <w:rsid w:val="00A2760C"/>
    <w:rsid w:val="00A34042"/>
    <w:rsid w:val="00A36BCC"/>
    <w:rsid w:val="00A410D8"/>
    <w:rsid w:val="00A43086"/>
    <w:rsid w:val="00A47DF1"/>
    <w:rsid w:val="00A5632E"/>
    <w:rsid w:val="00A60B01"/>
    <w:rsid w:val="00A60D81"/>
    <w:rsid w:val="00A60E9D"/>
    <w:rsid w:val="00A61EC2"/>
    <w:rsid w:val="00A67016"/>
    <w:rsid w:val="00A67BF4"/>
    <w:rsid w:val="00A73DC9"/>
    <w:rsid w:val="00A817DA"/>
    <w:rsid w:val="00A81A4C"/>
    <w:rsid w:val="00A90165"/>
    <w:rsid w:val="00A93A2D"/>
    <w:rsid w:val="00A96600"/>
    <w:rsid w:val="00A9679E"/>
    <w:rsid w:val="00AA48C6"/>
    <w:rsid w:val="00AA6A8A"/>
    <w:rsid w:val="00AB5B29"/>
    <w:rsid w:val="00AC07AF"/>
    <w:rsid w:val="00AC2DE9"/>
    <w:rsid w:val="00AC44D1"/>
    <w:rsid w:val="00AC4EE1"/>
    <w:rsid w:val="00AC5D4B"/>
    <w:rsid w:val="00AC69EF"/>
    <w:rsid w:val="00AC7F95"/>
    <w:rsid w:val="00AD13CE"/>
    <w:rsid w:val="00AD69CF"/>
    <w:rsid w:val="00AD7224"/>
    <w:rsid w:val="00AF0B7F"/>
    <w:rsid w:val="00AF288C"/>
    <w:rsid w:val="00AF5E9F"/>
    <w:rsid w:val="00B01D33"/>
    <w:rsid w:val="00B345D7"/>
    <w:rsid w:val="00B35A23"/>
    <w:rsid w:val="00B369CB"/>
    <w:rsid w:val="00B3733F"/>
    <w:rsid w:val="00B41B92"/>
    <w:rsid w:val="00B44051"/>
    <w:rsid w:val="00B444E6"/>
    <w:rsid w:val="00B50044"/>
    <w:rsid w:val="00B53B0C"/>
    <w:rsid w:val="00B54FFC"/>
    <w:rsid w:val="00B55BD4"/>
    <w:rsid w:val="00B5786A"/>
    <w:rsid w:val="00B6165F"/>
    <w:rsid w:val="00B700DF"/>
    <w:rsid w:val="00B8511D"/>
    <w:rsid w:val="00B90860"/>
    <w:rsid w:val="00B9207F"/>
    <w:rsid w:val="00B92CB7"/>
    <w:rsid w:val="00BA25CA"/>
    <w:rsid w:val="00BA6279"/>
    <w:rsid w:val="00BA6695"/>
    <w:rsid w:val="00BB229E"/>
    <w:rsid w:val="00BB3B15"/>
    <w:rsid w:val="00BB4E3B"/>
    <w:rsid w:val="00BC049E"/>
    <w:rsid w:val="00BC33B7"/>
    <w:rsid w:val="00BD0D67"/>
    <w:rsid w:val="00BD6775"/>
    <w:rsid w:val="00BD71E1"/>
    <w:rsid w:val="00BE5203"/>
    <w:rsid w:val="00BE6601"/>
    <w:rsid w:val="00BE7473"/>
    <w:rsid w:val="00BE7B81"/>
    <w:rsid w:val="00BF2134"/>
    <w:rsid w:val="00BF3377"/>
    <w:rsid w:val="00BF5122"/>
    <w:rsid w:val="00BF603D"/>
    <w:rsid w:val="00BF77AB"/>
    <w:rsid w:val="00C034A8"/>
    <w:rsid w:val="00C07B1A"/>
    <w:rsid w:val="00C16BC4"/>
    <w:rsid w:val="00C21ED8"/>
    <w:rsid w:val="00C23F72"/>
    <w:rsid w:val="00C257BA"/>
    <w:rsid w:val="00C25A6B"/>
    <w:rsid w:val="00C26934"/>
    <w:rsid w:val="00C313CB"/>
    <w:rsid w:val="00C348D7"/>
    <w:rsid w:val="00C4054D"/>
    <w:rsid w:val="00C532AD"/>
    <w:rsid w:val="00C548E1"/>
    <w:rsid w:val="00C57ABE"/>
    <w:rsid w:val="00C600D3"/>
    <w:rsid w:val="00C720BF"/>
    <w:rsid w:val="00C72F8D"/>
    <w:rsid w:val="00C73332"/>
    <w:rsid w:val="00C75794"/>
    <w:rsid w:val="00C80079"/>
    <w:rsid w:val="00C9023B"/>
    <w:rsid w:val="00C91064"/>
    <w:rsid w:val="00C91ECF"/>
    <w:rsid w:val="00C939FE"/>
    <w:rsid w:val="00C963F7"/>
    <w:rsid w:val="00CA2E37"/>
    <w:rsid w:val="00CA3487"/>
    <w:rsid w:val="00CA5FC6"/>
    <w:rsid w:val="00CA6769"/>
    <w:rsid w:val="00CB6DE2"/>
    <w:rsid w:val="00CC0F3D"/>
    <w:rsid w:val="00CC1DB3"/>
    <w:rsid w:val="00CC1EAB"/>
    <w:rsid w:val="00CC424A"/>
    <w:rsid w:val="00CC5038"/>
    <w:rsid w:val="00CC7247"/>
    <w:rsid w:val="00CD0068"/>
    <w:rsid w:val="00CD7C03"/>
    <w:rsid w:val="00CD7CA3"/>
    <w:rsid w:val="00CE47BD"/>
    <w:rsid w:val="00CE5764"/>
    <w:rsid w:val="00CE5C16"/>
    <w:rsid w:val="00CF00FF"/>
    <w:rsid w:val="00CF1008"/>
    <w:rsid w:val="00CF59F3"/>
    <w:rsid w:val="00CF6F06"/>
    <w:rsid w:val="00CF76DF"/>
    <w:rsid w:val="00D00098"/>
    <w:rsid w:val="00D0143C"/>
    <w:rsid w:val="00D01894"/>
    <w:rsid w:val="00D0604A"/>
    <w:rsid w:val="00D146A3"/>
    <w:rsid w:val="00D225A0"/>
    <w:rsid w:val="00D22E60"/>
    <w:rsid w:val="00D23AC4"/>
    <w:rsid w:val="00D30C83"/>
    <w:rsid w:val="00D319A5"/>
    <w:rsid w:val="00D33068"/>
    <w:rsid w:val="00D35706"/>
    <w:rsid w:val="00D35C6C"/>
    <w:rsid w:val="00D36D66"/>
    <w:rsid w:val="00D4252C"/>
    <w:rsid w:val="00D46DD2"/>
    <w:rsid w:val="00D515A9"/>
    <w:rsid w:val="00D56FBC"/>
    <w:rsid w:val="00D64F52"/>
    <w:rsid w:val="00D73A54"/>
    <w:rsid w:val="00D73CC1"/>
    <w:rsid w:val="00D749CA"/>
    <w:rsid w:val="00D76026"/>
    <w:rsid w:val="00D84123"/>
    <w:rsid w:val="00D847A7"/>
    <w:rsid w:val="00D90588"/>
    <w:rsid w:val="00D906DC"/>
    <w:rsid w:val="00DA192B"/>
    <w:rsid w:val="00DA3A9A"/>
    <w:rsid w:val="00DB04AB"/>
    <w:rsid w:val="00DB386C"/>
    <w:rsid w:val="00DC01C0"/>
    <w:rsid w:val="00DC1DA2"/>
    <w:rsid w:val="00DC2C8A"/>
    <w:rsid w:val="00DC2F95"/>
    <w:rsid w:val="00DC577A"/>
    <w:rsid w:val="00DC5DEC"/>
    <w:rsid w:val="00DC655F"/>
    <w:rsid w:val="00DC66EC"/>
    <w:rsid w:val="00DD5D3B"/>
    <w:rsid w:val="00DE1E03"/>
    <w:rsid w:val="00DE1E8E"/>
    <w:rsid w:val="00DE4EFF"/>
    <w:rsid w:val="00DE5107"/>
    <w:rsid w:val="00DE6EE5"/>
    <w:rsid w:val="00DE7D21"/>
    <w:rsid w:val="00DF0DF5"/>
    <w:rsid w:val="00DF25A0"/>
    <w:rsid w:val="00DF4439"/>
    <w:rsid w:val="00DF7417"/>
    <w:rsid w:val="00E0272B"/>
    <w:rsid w:val="00E03B1E"/>
    <w:rsid w:val="00E07755"/>
    <w:rsid w:val="00E1435B"/>
    <w:rsid w:val="00E16C16"/>
    <w:rsid w:val="00E21A46"/>
    <w:rsid w:val="00E239C1"/>
    <w:rsid w:val="00E23CA1"/>
    <w:rsid w:val="00E23F3D"/>
    <w:rsid w:val="00E2418F"/>
    <w:rsid w:val="00E24958"/>
    <w:rsid w:val="00E2642E"/>
    <w:rsid w:val="00E26E7A"/>
    <w:rsid w:val="00E30812"/>
    <w:rsid w:val="00E327F1"/>
    <w:rsid w:val="00E4194B"/>
    <w:rsid w:val="00E500B2"/>
    <w:rsid w:val="00E50A13"/>
    <w:rsid w:val="00E5502D"/>
    <w:rsid w:val="00E557F0"/>
    <w:rsid w:val="00E563C1"/>
    <w:rsid w:val="00E77B52"/>
    <w:rsid w:val="00E81020"/>
    <w:rsid w:val="00E841A3"/>
    <w:rsid w:val="00E842C3"/>
    <w:rsid w:val="00E84E26"/>
    <w:rsid w:val="00E86F03"/>
    <w:rsid w:val="00E931CC"/>
    <w:rsid w:val="00E94E68"/>
    <w:rsid w:val="00E9639C"/>
    <w:rsid w:val="00E97B46"/>
    <w:rsid w:val="00EA6052"/>
    <w:rsid w:val="00EB2A81"/>
    <w:rsid w:val="00EB35B8"/>
    <w:rsid w:val="00EC221E"/>
    <w:rsid w:val="00EC22F7"/>
    <w:rsid w:val="00EC3F53"/>
    <w:rsid w:val="00EC634B"/>
    <w:rsid w:val="00ED1547"/>
    <w:rsid w:val="00ED6023"/>
    <w:rsid w:val="00ED6482"/>
    <w:rsid w:val="00ED6789"/>
    <w:rsid w:val="00EE0F99"/>
    <w:rsid w:val="00EF470D"/>
    <w:rsid w:val="00EF613B"/>
    <w:rsid w:val="00F0044B"/>
    <w:rsid w:val="00F016EF"/>
    <w:rsid w:val="00F02C06"/>
    <w:rsid w:val="00F04807"/>
    <w:rsid w:val="00F04A25"/>
    <w:rsid w:val="00F04D3C"/>
    <w:rsid w:val="00F04F2D"/>
    <w:rsid w:val="00F055F2"/>
    <w:rsid w:val="00F05BCB"/>
    <w:rsid w:val="00F07A7E"/>
    <w:rsid w:val="00F141C3"/>
    <w:rsid w:val="00F21E4F"/>
    <w:rsid w:val="00F2419D"/>
    <w:rsid w:val="00F255B0"/>
    <w:rsid w:val="00F257D8"/>
    <w:rsid w:val="00F313CE"/>
    <w:rsid w:val="00F315C0"/>
    <w:rsid w:val="00F32C22"/>
    <w:rsid w:val="00F33BD8"/>
    <w:rsid w:val="00F45295"/>
    <w:rsid w:val="00F53F1C"/>
    <w:rsid w:val="00F62CEB"/>
    <w:rsid w:val="00F6326C"/>
    <w:rsid w:val="00F720D6"/>
    <w:rsid w:val="00F74644"/>
    <w:rsid w:val="00F83D55"/>
    <w:rsid w:val="00F84E72"/>
    <w:rsid w:val="00F85D6D"/>
    <w:rsid w:val="00F9111B"/>
    <w:rsid w:val="00FA03CE"/>
    <w:rsid w:val="00FA3CCB"/>
    <w:rsid w:val="00FA3D64"/>
    <w:rsid w:val="00FA3F04"/>
    <w:rsid w:val="00FA70C4"/>
    <w:rsid w:val="00FA74E6"/>
    <w:rsid w:val="00FB1FC8"/>
    <w:rsid w:val="00FB27EF"/>
    <w:rsid w:val="00FB2EF9"/>
    <w:rsid w:val="00FB32EA"/>
    <w:rsid w:val="00FB69BA"/>
    <w:rsid w:val="00FC0786"/>
    <w:rsid w:val="00FC146C"/>
    <w:rsid w:val="00FC5EC2"/>
    <w:rsid w:val="00FC6EF3"/>
    <w:rsid w:val="00FC7621"/>
    <w:rsid w:val="00FD0551"/>
    <w:rsid w:val="00FE1D59"/>
    <w:rsid w:val="00FE4E5E"/>
    <w:rsid w:val="00FF0EBC"/>
    <w:rsid w:val="00FF446D"/>
    <w:rsid w:val="00FF5D31"/>
    <w:rsid w:val="00FF66FA"/>
    <w:rsid w:val="00FF6BDB"/>
    <w:rsid w:val="00FF74E4"/>
    <w:rsid w:val="2909699A"/>
    <w:rsid w:val="315205AA"/>
    <w:rsid w:val="79E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CAE58"/>
  <w15:docId w15:val="{C2AD5B15-B62A-4BDF-AAC5-B24F0D1F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0" w:line="300" w:lineRule="auto"/>
    </w:pPr>
    <w:rPr>
      <w:color w:val="242852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240" w:lineRule="auto"/>
    </w:pPr>
    <w:rPr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720" w:right="32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720" w:right="3240"/>
    </w:pPr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99"/>
    <w:unhideWhenUsed/>
    <w:qFormat/>
    <w:pPr>
      <w:spacing w:before="60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32"/>
      <w:szCs w:val="32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color w:val="242852" w:themeColor="text2"/>
      <w:lang w:eastAsia="ja-JP"/>
    </w:rPr>
  </w:style>
  <w:style w:type="paragraph" w:customStyle="1" w:styleId="ContactInfo">
    <w:name w:val="Contact Info"/>
    <w:basedOn w:val="NoSpacing1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1"/>
    <w:uiPriority w:val="99"/>
    <w:pPr>
      <w:spacing w:line="14" w:lineRule="exact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NoSpacingChar">
    <w:name w:val="No Spacing Char"/>
    <w:basedOn w:val="DefaultParagraphFont"/>
    <w:link w:val="NoSpacing1"/>
    <w:uiPriority w:val="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color w:val="auto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r%20Joshi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11AA0679E492EBD1C6F555BA9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E491B-C5B1-4591-ABF7-CD33366F768A}"/>
      </w:docPartPr>
      <w:docPartBody>
        <w:p w:rsidR="00F927C0" w:rsidRDefault="00AF0682">
          <w:pPr>
            <w:pStyle w:val="8B211AA0679E492EBD1C6F555BA9CF2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8994FCBE764FABBC69974960B0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F7E8-5521-4308-ADE8-AD4C81CE17FD}"/>
      </w:docPartPr>
      <w:docPartBody>
        <w:p w:rsidR="00F927C0" w:rsidRDefault="00AF0682">
          <w:pPr>
            <w:pStyle w:val="7C8994FCBE764FABBC69974960B008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3CDDB4DC9434C32AD55A7CB3DA2F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8543-86F5-4F8F-8CFC-3CDBE69CA2B5}"/>
      </w:docPartPr>
      <w:docPartBody>
        <w:p w:rsidR="00F927C0" w:rsidRDefault="00AF0682">
          <w:pPr>
            <w:pStyle w:val="53CDDB4DC9434C32AD55A7CB3DA2F4A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A5"/>
    <w:rsid w:val="00064630"/>
    <w:rsid w:val="00112C1A"/>
    <w:rsid w:val="00127528"/>
    <w:rsid w:val="001325D8"/>
    <w:rsid w:val="001E41FB"/>
    <w:rsid w:val="0045335B"/>
    <w:rsid w:val="00482575"/>
    <w:rsid w:val="00492562"/>
    <w:rsid w:val="004A24BC"/>
    <w:rsid w:val="007D4401"/>
    <w:rsid w:val="008932C9"/>
    <w:rsid w:val="008B45A5"/>
    <w:rsid w:val="008C5A3F"/>
    <w:rsid w:val="00977522"/>
    <w:rsid w:val="009F2D24"/>
    <w:rsid w:val="00AF0682"/>
    <w:rsid w:val="00B0547B"/>
    <w:rsid w:val="00E55B12"/>
    <w:rsid w:val="00F065DD"/>
    <w:rsid w:val="00F80BD9"/>
    <w:rsid w:val="00F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DE62113FE4A2B9FCE6C73AE141B39">
    <w:name w:val="F6DDE62113FE4A2B9FCE6C73AE141B39"/>
    <w:rPr>
      <w:sz w:val="22"/>
      <w:szCs w:val="22"/>
      <w:lang w:val="en-IN" w:eastAsia="en-IN"/>
    </w:rPr>
  </w:style>
  <w:style w:type="paragraph" w:customStyle="1" w:styleId="8A3F014330FD48E595D3795DC6FFAE2D">
    <w:name w:val="8A3F014330FD48E595D3795DC6FFAE2D"/>
    <w:rPr>
      <w:sz w:val="22"/>
      <w:szCs w:val="22"/>
      <w:lang w:val="en-IN" w:eastAsia="en-IN"/>
    </w:rPr>
  </w:style>
  <w:style w:type="paragraph" w:customStyle="1" w:styleId="BA8DE410BD7E4341A7089CD3C0C4C1C2">
    <w:name w:val="BA8DE410BD7E4341A7089CD3C0C4C1C2"/>
    <w:rPr>
      <w:sz w:val="22"/>
      <w:szCs w:val="22"/>
      <w:lang w:val="en-IN" w:eastAsia="en-IN"/>
    </w:rPr>
  </w:style>
  <w:style w:type="paragraph" w:customStyle="1" w:styleId="BDF62DD255074D8A974EB96984F7BA00">
    <w:name w:val="BDF62DD255074D8A974EB96984F7BA00"/>
    <w:rPr>
      <w:sz w:val="22"/>
      <w:szCs w:val="22"/>
      <w:lang w:val="en-IN" w:eastAsia="en-IN"/>
    </w:rPr>
  </w:style>
  <w:style w:type="paragraph" w:customStyle="1" w:styleId="54CAFF5D35F7446AAFA418395B5C6037">
    <w:name w:val="54CAFF5D35F7446AAFA418395B5C6037"/>
    <w:rPr>
      <w:sz w:val="22"/>
      <w:szCs w:val="22"/>
      <w:lang w:val="en-IN" w:eastAsia="en-IN"/>
    </w:rPr>
  </w:style>
  <w:style w:type="paragraph" w:customStyle="1" w:styleId="F66EF66FD914494AB4B85940AB2A7E2B">
    <w:name w:val="F66EF66FD914494AB4B85940AB2A7E2B"/>
    <w:qFormat/>
    <w:rPr>
      <w:sz w:val="22"/>
      <w:szCs w:val="22"/>
      <w:lang w:val="en-IN" w:eastAsia="en-IN"/>
    </w:rPr>
  </w:style>
  <w:style w:type="paragraph" w:customStyle="1" w:styleId="8B211AA0679E492EBD1C6F555BA9CF2B">
    <w:name w:val="8B211AA0679E492EBD1C6F555BA9CF2B"/>
    <w:rPr>
      <w:sz w:val="22"/>
      <w:szCs w:val="22"/>
      <w:lang w:val="en-IN" w:eastAsia="en-IN"/>
    </w:rPr>
  </w:style>
  <w:style w:type="paragraph" w:customStyle="1" w:styleId="7C8994FCBE764FABBC69974960B008BD">
    <w:name w:val="7C8994FCBE764FABBC69974960B008BD"/>
    <w:rPr>
      <w:sz w:val="22"/>
      <w:szCs w:val="22"/>
      <w:lang w:val="en-IN" w:eastAsia="en-IN"/>
    </w:rPr>
  </w:style>
  <w:style w:type="paragraph" w:customStyle="1" w:styleId="53CDDB4DC9434C32AD55A7CB3DA2F4A6">
    <w:name w:val="53CDDB4DC9434C32AD55A7CB3DA2F4A6"/>
    <w:qFormat/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48DE3-DC2E-46A5-8E9F-25F78417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3</TotalTime>
  <Pages>3</Pages>
  <Words>258</Words>
  <Characters>1475</Characters>
  <Application>Microsoft Office Word</Application>
  <DocSecurity>0</DocSecurity>
  <Lines>12</Lines>
  <Paragraphs>3</Paragraphs>
  <ScaleCrop>false</ScaleCrop>
  <Company>LocationGuru Solutions Pvt. Ltd.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Assignment</dc:title>
  <dc:subject>Software Engineer Trainee [FrontEnd Developer]</dc:subject>
  <dc:creator>Kedar Joshi</dc:creator>
  <cp:lastModifiedBy>lg</cp:lastModifiedBy>
  <cp:revision>646</cp:revision>
  <dcterms:created xsi:type="dcterms:W3CDTF">2015-05-25T07:16:00Z</dcterms:created>
  <dcterms:modified xsi:type="dcterms:W3CDTF">2018-09-27T13:33:00Z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1033-10.2.0.5978</vt:lpwstr>
  </property>
</Properties>
</file>